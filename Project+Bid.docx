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FC" w:rsidRPr="00F16AFC" w:rsidRDefault="00F16AFC" w:rsidP="00F16AFC">
      <w:pPr>
        <w:pStyle w:val="Title"/>
        <w:rPr>
          <w:rStyle w:val="BookTitle"/>
        </w:rPr>
      </w:pPr>
      <w:r w:rsidRPr="00F16AFC">
        <w:rPr>
          <w:rStyle w:val="BookTitle"/>
        </w:rPr>
        <w:t>Software Hut Project Bid</w:t>
      </w:r>
    </w:p>
    <w:p w:rsidR="00F16AFC" w:rsidRPr="00953E33" w:rsidRDefault="00F16AFC" w:rsidP="00F16AFC">
      <w:pPr>
        <w:rPr>
          <w:rStyle w:val="Strong"/>
          <w:b w:val="0"/>
          <w:bCs w:val="0"/>
        </w:rPr>
      </w:pPr>
      <w:r w:rsidRPr="00F16AFC">
        <w:rPr>
          <w:rStyle w:val="Strong"/>
        </w:rPr>
        <w:t>Group name:</w:t>
      </w:r>
      <w:r w:rsidR="00953E33">
        <w:rPr>
          <w:rStyle w:val="Strong"/>
        </w:rPr>
        <w:t xml:space="preserve"> </w:t>
      </w:r>
    </w:p>
    <w:p w:rsidR="001640D6" w:rsidRPr="00F16AFC" w:rsidRDefault="001640D6" w:rsidP="00F16AFC">
      <w:pPr>
        <w:rPr>
          <w:rStyle w:val="Strong"/>
        </w:rPr>
      </w:pPr>
    </w:p>
    <w:p w:rsidR="00F16AFC" w:rsidRDefault="007F3530" w:rsidP="001640D6">
      <w:pPr>
        <w:rPr>
          <w:rStyle w:val="Strong"/>
        </w:rPr>
      </w:pPr>
      <w:r>
        <w:rPr>
          <w:rStyle w:val="Strong"/>
        </w:rPr>
        <w:t xml:space="preserve">First choice </w:t>
      </w:r>
      <w:r w:rsidR="001640D6">
        <w:rPr>
          <w:rStyle w:val="Strong"/>
        </w:rPr>
        <w:t>project bid</w:t>
      </w:r>
      <w:r>
        <w:rPr>
          <w:rStyle w:val="Strong"/>
        </w:rPr>
        <w:t>:</w:t>
      </w:r>
      <w:r w:rsidR="001640D6">
        <w:rPr>
          <w:rStyle w:val="Strong"/>
        </w:rPr>
        <w:t xml:space="preserve"> </w:t>
      </w:r>
    </w:p>
    <w:p w:rsidR="001640D6" w:rsidRPr="001640D6" w:rsidRDefault="001640D6" w:rsidP="001640D6">
      <w:pPr>
        <w:pStyle w:val="ListParagraph"/>
        <w:numPr>
          <w:ilvl w:val="0"/>
          <w:numId w:val="3"/>
        </w:numPr>
        <w:rPr>
          <w:rStyle w:val="Strong"/>
        </w:rPr>
      </w:pPr>
      <w:r w:rsidRPr="001640D6">
        <w:t>7. Java</w:t>
      </w:r>
      <w:r>
        <w:t>-</w:t>
      </w:r>
      <w:r w:rsidRPr="001640D6">
        <w:t>script &amp; JSON route editor for a climbing guidebook website</w:t>
      </w:r>
    </w:p>
    <w:p w:rsidR="001640D6" w:rsidRDefault="001640D6" w:rsidP="001640D6">
      <w:pPr>
        <w:rPr>
          <w:rStyle w:val="Strong"/>
        </w:rPr>
      </w:pPr>
    </w:p>
    <w:p w:rsidR="007F3530" w:rsidRDefault="007F3530" w:rsidP="00F16AFC">
      <w:pPr>
        <w:rPr>
          <w:rStyle w:val="Strong"/>
          <w:b w:val="0"/>
          <w:bCs w:val="0"/>
        </w:rPr>
      </w:pPr>
      <w:r>
        <w:rPr>
          <w:rStyle w:val="Strong"/>
        </w:rPr>
        <w:t xml:space="preserve">Backup </w:t>
      </w:r>
      <w:r w:rsidR="001640D6">
        <w:rPr>
          <w:rStyle w:val="Strong"/>
        </w:rPr>
        <w:t xml:space="preserve">project choices: </w:t>
      </w:r>
    </w:p>
    <w:p w:rsidR="001640D6" w:rsidRPr="001640D6" w:rsidRDefault="001640D6" w:rsidP="001640D6">
      <w:pPr>
        <w:pStyle w:val="ListParagraph"/>
        <w:numPr>
          <w:ilvl w:val="0"/>
          <w:numId w:val="2"/>
        </w:numPr>
        <w:rPr>
          <w:b/>
          <w:bCs/>
        </w:rPr>
      </w:pPr>
      <w:r w:rsidRPr="001640D6">
        <w:t>2. Android Customer Feedback App</w:t>
      </w:r>
    </w:p>
    <w:p w:rsidR="001640D6" w:rsidRPr="001640D6" w:rsidRDefault="001640D6" w:rsidP="001640D6">
      <w:pPr>
        <w:pStyle w:val="ListParagraph"/>
        <w:numPr>
          <w:ilvl w:val="0"/>
          <w:numId w:val="2"/>
        </w:numPr>
        <w:rPr>
          <w:b/>
          <w:bCs/>
        </w:rPr>
      </w:pPr>
      <w:r w:rsidRPr="001640D6">
        <w:t>4. Buffered screen capture tool</w:t>
      </w:r>
    </w:p>
    <w:p w:rsidR="001640D6" w:rsidRPr="001640D6" w:rsidRDefault="001640D6" w:rsidP="001640D6">
      <w:pPr>
        <w:pStyle w:val="ListParagraph"/>
        <w:rPr>
          <w:rStyle w:val="Strong"/>
        </w:rPr>
      </w:pPr>
    </w:p>
    <w:p w:rsidR="001640D6" w:rsidRDefault="001640D6" w:rsidP="00F16AFC">
      <w:pPr>
        <w:rPr>
          <w:rStyle w:val="Strong"/>
        </w:rPr>
      </w:pPr>
      <w:r>
        <w:rPr>
          <w:rStyle w:val="Strong"/>
        </w:rPr>
        <w:t xml:space="preserve">Team members, their rolls and skill sets: </w:t>
      </w:r>
    </w:p>
    <w:p w:rsidR="001640D6" w:rsidRDefault="001640D6" w:rsidP="001640D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Emmanuel </w:t>
      </w:r>
      <w:proofErr w:type="spellStart"/>
      <w:r>
        <w:rPr>
          <w:rStyle w:val="Strong"/>
        </w:rPr>
        <w:t>Onah</w:t>
      </w:r>
      <w:proofErr w:type="spellEnd"/>
      <w:r>
        <w:rPr>
          <w:rStyle w:val="Strong"/>
        </w:rPr>
        <w:t xml:space="preserve"> (Analysis and requirements manager)</w:t>
      </w:r>
    </w:p>
    <w:p w:rsidR="001640D6" w:rsidRDefault="001640D6" w:rsidP="001640D6">
      <w:pPr>
        <w:ind w:left="720"/>
        <w:rPr>
          <w:rStyle w:val="Strong"/>
        </w:rPr>
      </w:pPr>
    </w:p>
    <w:p w:rsidR="001640D6" w:rsidRDefault="001640D6" w:rsidP="001640D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James Wright (Documentation manager)</w:t>
      </w:r>
    </w:p>
    <w:p w:rsidR="001640D6" w:rsidRDefault="001640D6" w:rsidP="001640D6">
      <w:pPr>
        <w:rPr>
          <w:rStyle w:val="Strong"/>
        </w:rPr>
      </w:pPr>
    </w:p>
    <w:p w:rsidR="001640D6" w:rsidRDefault="001640D6" w:rsidP="001640D6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Sebastian Hilton (Programming co-ordinator)</w:t>
      </w:r>
      <w:r w:rsidR="000A323C">
        <w:rPr>
          <w:rStyle w:val="Strong"/>
        </w:rPr>
        <w:t>:</w:t>
      </w:r>
    </w:p>
    <w:p w:rsidR="000A323C" w:rsidRPr="000A323C" w:rsidRDefault="000A323C" w:rsidP="000A323C">
      <w:pPr>
        <w:pStyle w:val="ListParagraph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An amateur climber and a keen programmer in Java.</w:t>
      </w:r>
      <w:proofErr w:type="gramEnd"/>
      <w:r>
        <w:rPr>
          <w:rStyle w:val="Strong"/>
          <w:b w:val="0"/>
          <w:bCs w:val="0"/>
        </w:rPr>
        <w:t xml:space="preserve"> </w:t>
      </w:r>
    </w:p>
    <w:p w:rsidR="000A323C" w:rsidRDefault="000A323C" w:rsidP="000A323C">
      <w:pPr>
        <w:rPr>
          <w:rStyle w:val="Strong"/>
        </w:rPr>
      </w:pPr>
    </w:p>
    <w:p w:rsidR="001640D6" w:rsidRDefault="001640D6" w:rsidP="001640D6">
      <w:pPr>
        <w:pStyle w:val="ListParagraph"/>
        <w:rPr>
          <w:rStyle w:val="Strong"/>
        </w:rPr>
      </w:pPr>
    </w:p>
    <w:p w:rsidR="00CD02D1" w:rsidRDefault="001640D6" w:rsidP="00CD02D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Style w:val="Strong"/>
        </w:rPr>
        <w:t>Project Description:</w:t>
      </w:r>
      <w:r w:rsidR="00CD02D1" w:rsidRPr="00CD02D1">
        <w:rPr>
          <w:rFonts w:ascii="Arial" w:hAnsi="Arial" w:cs="Arial"/>
        </w:rPr>
        <w:t xml:space="preserve"> </w:t>
      </w:r>
    </w:p>
    <w:p w:rsidR="00CD02D1" w:rsidRPr="00CD02D1" w:rsidRDefault="00CD02D1" w:rsidP="00CD02D1">
      <w:pPr>
        <w:ind w:left="720"/>
        <w:jc w:val="both"/>
      </w:pPr>
      <w:proofErr w:type="gramStart"/>
      <w:r w:rsidRPr="00CD02D1">
        <w:t>client</w:t>
      </w:r>
      <w:proofErr w:type="gramEnd"/>
      <w:r w:rsidRPr="00CD02D1">
        <w:t>: Ryan Brookes</w:t>
      </w:r>
    </w:p>
    <w:p w:rsidR="001640D6" w:rsidRPr="00CD02D1" w:rsidRDefault="00CD02D1" w:rsidP="00CD02D1">
      <w:pPr>
        <w:ind w:left="720"/>
        <w:jc w:val="both"/>
        <w:rPr>
          <w:rStyle w:val="Strong"/>
          <w:b w:val="0"/>
          <w:bCs w:val="0"/>
        </w:rPr>
      </w:pPr>
      <w:r w:rsidRPr="00CD02D1">
        <w:t>An open-source project building a collection of user-editable climbing guides requires an easy</w:t>
      </w:r>
      <w:r>
        <w:t xml:space="preserve"> to use </w:t>
      </w:r>
      <w:proofErr w:type="spellStart"/>
      <w:r w:rsidRPr="00CD02D1">
        <w:t>Javascript</w:t>
      </w:r>
      <w:proofErr w:type="spellEnd"/>
      <w:r w:rsidRPr="00CD02D1">
        <w:t>-based way for its users to add, edit and manage overlays of routes on photos.</w:t>
      </w:r>
      <w:r>
        <w:t xml:space="preserve"> The editor </w:t>
      </w:r>
      <w:r w:rsidRPr="00CD02D1">
        <w:t>should have two modes - read and edit. The read-only mode should overlay the</w:t>
      </w:r>
      <w:r>
        <w:t xml:space="preserve"> route line, and display </w:t>
      </w:r>
      <w:r w:rsidRPr="00CD02D1">
        <w:t>hover-over information (e.g. route grade and name). Edit mode is more</w:t>
      </w:r>
      <w:r>
        <w:t xml:space="preserve"> </w:t>
      </w:r>
      <w:r w:rsidRPr="00CD02D1">
        <w:t>interactive, and needs to allow the user to add and move parts of the drawn route, add belay</w:t>
      </w:r>
      <w:r>
        <w:t xml:space="preserve"> </w:t>
      </w:r>
      <w:r w:rsidRPr="00CD02D1">
        <w:t>markers, etc. Once the user clicks 'save' the route data should be posted back to the server.</w:t>
      </w:r>
      <w:r>
        <w:t xml:space="preserve"> </w:t>
      </w:r>
      <w:r w:rsidRPr="00CD02D1">
        <w:t>Server-client communication is done using JSON and REST APIs.</w:t>
      </w:r>
    </w:p>
    <w:p w:rsidR="00CD02D1" w:rsidRDefault="00CD02D1" w:rsidP="00CD02D1">
      <w:pPr>
        <w:rPr>
          <w:rStyle w:val="Strong"/>
          <w:b w:val="0"/>
          <w:bCs w:val="0"/>
        </w:rPr>
      </w:pPr>
    </w:p>
    <w:p w:rsidR="000A323C" w:rsidRDefault="001640D6" w:rsidP="000A323C">
      <w:pPr>
        <w:autoSpaceDE w:val="0"/>
        <w:autoSpaceDN w:val="0"/>
        <w:adjustRightInd w:val="0"/>
        <w:rPr>
          <w:rFonts w:ascii="Arial" w:hAnsi="Arial" w:cs="Arial"/>
        </w:rPr>
      </w:pPr>
      <w:r w:rsidRPr="00CD02D1">
        <w:rPr>
          <w:rStyle w:val="Strong"/>
        </w:rPr>
        <w:t>Suitability for project:</w:t>
      </w:r>
      <w:r w:rsidR="000A323C" w:rsidRPr="000A323C">
        <w:rPr>
          <w:rStyle w:val="Strong"/>
        </w:rPr>
        <w:t xml:space="preserve"> </w:t>
      </w:r>
    </w:p>
    <w:p w:rsidR="000A323C" w:rsidRDefault="0045128E" w:rsidP="00FA1D18">
      <w:pPr>
        <w:ind w:left="720"/>
        <w:jc w:val="both"/>
      </w:pPr>
      <w:r>
        <w:t>Our group is enthusiastic about the concept of this project as it in</w:t>
      </w:r>
      <w:r w:rsidR="00FA1D18">
        <w:t>volves working with an array of individuals</w:t>
      </w:r>
      <w:r>
        <w:t>.</w:t>
      </w:r>
      <w:r w:rsidR="00FA1D18">
        <w:t xml:space="preserve"> We are also quite excited about working with our client, Ryan Brooks as he has been described to us as </w:t>
      </w:r>
      <w:r w:rsidR="00FA1D18" w:rsidRPr="00FA1D18">
        <w:t xml:space="preserve">an experienced developer </w:t>
      </w:r>
      <w:r w:rsidR="00FA1D18">
        <w:t>that</w:t>
      </w:r>
      <w:r w:rsidR="00FA1D18" w:rsidRPr="00FA1D18">
        <w:t xml:space="preserve"> will be able to assist </w:t>
      </w:r>
      <w:r w:rsidR="00FA1D18">
        <w:t>us in this</w:t>
      </w:r>
      <w:r w:rsidR="00FA1D18" w:rsidRPr="00FA1D18">
        <w:t xml:space="preserve"> project</w:t>
      </w:r>
      <w:r w:rsidR="00FA1D18">
        <w:t>.</w:t>
      </w:r>
    </w:p>
    <w:p w:rsidR="000A323C" w:rsidRPr="00CD02D1" w:rsidRDefault="000A323C" w:rsidP="000A323C">
      <w:pPr>
        <w:ind w:left="720"/>
        <w:jc w:val="both"/>
      </w:pPr>
      <w:r>
        <w:t>We have looked into how the project would be implemented and we have already come up with some ideas for the implementation of this.</w:t>
      </w:r>
      <w:r w:rsidR="004F4A4B">
        <w:t xml:space="preserve"> This does however depends on the exact requirements of our client, but at the moment we </w:t>
      </w:r>
      <w:r w:rsidR="007563FD">
        <w:t xml:space="preserve">have discussed the possibility of a build in java application which allows users to upload images and add pointers to these. </w:t>
      </w:r>
      <w:bookmarkStart w:id="0" w:name="_GoBack"/>
      <w:bookmarkEnd w:id="0"/>
    </w:p>
    <w:p w:rsidR="001640D6" w:rsidRPr="00CD02D1" w:rsidRDefault="001640D6" w:rsidP="00CD02D1">
      <w:pPr>
        <w:rPr>
          <w:rStyle w:val="Strong"/>
        </w:rPr>
      </w:pPr>
    </w:p>
    <w:p w:rsidR="00CD02D1" w:rsidRPr="00CD02D1" w:rsidRDefault="00CD02D1">
      <w:pPr>
        <w:rPr>
          <w:rStyle w:val="Strong"/>
          <w:b w:val="0"/>
          <w:bCs w:val="0"/>
        </w:rPr>
      </w:pPr>
    </w:p>
    <w:sectPr w:rsidR="00CD02D1" w:rsidRPr="00CD02D1" w:rsidSect="00F16AF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Batang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131"/>
    <w:multiLevelType w:val="hybridMultilevel"/>
    <w:tmpl w:val="5E127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A6A66"/>
    <w:multiLevelType w:val="hybridMultilevel"/>
    <w:tmpl w:val="1F10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F5215"/>
    <w:multiLevelType w:val="hybridMultilevel"/>
    <w:tmpl w:val="613A8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FC"/>
    <w:rsid w:val="000A323C"/>
    <w:rsid w:val="001640D6"/>
    <w:rsid w:val="0045128E"/>
    <w:rsid w:val="004A2355"/>
    <w:rsid w:val="004F4A4B"/>
    <w:rsid w:val="007563FD"/>
    <w:rsid w:val="007F3530"/>
    <w:rsid w:val="00953E33"/>
    <w:rsid w:val="00CD02D1"/>
    <w:rsid w:val="00F16AFC"/>
    <w:rsid w:val="00FA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AF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6A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AFC"/>
    <w:rPr>
      <w:b/>
      <w:bCs/>
      <w:smallCaps/>
      <w:spacing w:val="5"/>
    </w:rPr>
  </w:style>
  <w:style w:type="paragraph" w:customStyle="1" w:styleId="Default">
    <w:name w:val="Default"/>
    <w:rsid w:val="007F3530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AF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6A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AFC"/>
    <w:rPr>
      <w:b/>
      <w:bCs/>
      <w:smallCaps/>
      <w:spacing w:val="5"/>
    </w:rPr>
  </w:style>
  <w:style w:type="paragraph" w:customStyle="1" w:styleId="Default">
    <w:name w:val="Default"/>
    <w:rsid w:val="007F3530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2BC42-796D-41D6-8FD3-E585613F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F6BBDBB7.dotm</Template>
  <TotalTime>86</TotalTime>
  <Pages>1</Pages>
  <Words>288</Words>
  <Characters>1498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Prifysgol Bangor University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Hilton,Sebastian James</dc:creator>
  <cp:keywords/>
  <dc:description/>
  <cp:lastModifiedBy>Hilton,Sebastian James</cp:lastModifiedBy>
  <cp:revision>4</cp:revision>
  <dcterms:created xsi:type="dcterms:W3CDTF">2012-01-24T15:35:00Z</dcterms:created>
  <dcterms:modified xsi:type="dcterms:W3CDTF">2012-01-24T17:05:00Z</dcterms:modified>
</cp:coreProperties>
</file>